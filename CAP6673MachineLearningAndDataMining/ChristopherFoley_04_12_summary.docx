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80" w:rsidRDefault="008D6507">
      <w:pPr>
        <w:pStyle w:val="Heading1"/>
      </w:pPr>
      <w:r>
        <w:t xml:space="preserve">Christopher Foley -Summary 12-April- </w:t>
      </w:r>
      <w:r w:rsidR="003A6FDB">
        <w:t>2017</w:t>
      </w:r>
    </w:p>
    <w:p w:rsidR="00264380" w:rsidRDefault="003A6FDB">
      <w:pPr>
        <w:pStyle w:val="ListBullet"/>
      </w:pPr>
      <w:r>
        <w:t>Joffrey</w:t>
      </w:r>
      <w:r w:rsidR="008067F7">
        <w:t xml:space="preserve"> Leevy – “Supervised Machine Learning </w:t>
      </w:r>
      <w:r w:rsidR="00A534C1">
        <w:t>for Detection of Troll Profiles in Twitter Social Network: Application to A Real Case of Cyberbullying”</w:t>
      </w:r>
    </w:p>
    <w:p w:rsidR="00A534C1" w:rsidRDefault="00F34F2B">
      <w:pPr>
        <w:pStyle w:val="ListBullet"/>
      </w:pPr>
      <w:r>
        <w:t>Grant Rosario – “Traffic Sign Recognition Usi</w:t>
      </w:r>
      <w:r w:rsidR="00C15271">
        <w:t xml:space="preserve">ng </w:t>
      </w:r>
      <w:r w:rsidR="00630757">
        <w:t>Convolutional Neural Networks”</w:t>
      </w:r>
    </w:p>
    <w:p w:rsidR="00630757" w:rsidRDefault="00037224">
      <w:pPr>
        <w:pStyle w:val="ListBullet"/>
      </w:pPr>
      <w:r>
        <w:t xml:space="preserve"> </w:t>
      </w:r>
      <w:r w:rsidR="00C331ED">
        <w:t>Sophina</w:t>
      </w:r>
      <w:r w:rsidR="00AF559A">
        <w:t xml:space="preserve"> Luitel – “The five W’s of ‘Bullying’ on Twitter: Who, What, Why, Where and When”</w:t>
      </w:r>
    </w:p>
    <w:p w:rsidR="00AF559A" w:rsidRDefault="00724EE4">
      <w:pPr>
        <w:pStyle w:val="ListBullet"/>
      </w:pPr>
      <w:r>
        <w:t>Matthew Montero</w:t>
      </w:r>
      <w:r w:rsidR="00DB693F">
        <w:t xml:space="preserve"> </w:t>
      </w:r>
      <w:r w:rsidR="00F705CD">
        <w:t>–</w:t>
      </w:r>
      <w:r w:rsidR="00DB693F">
        <w:t xml:space="preserve"> </w:t>
      </w:r>
      <w:r w:rsidR="00F705CD">
        <w:t>“</w:t>
      </w:r>
      <w:r w:rsidR="00BD03C5">
        <w:t xml:space="preserve">Heterogeneous Transfer Learning” </w:t>
      </w:r>
    </w:p>
    <w:p w:rsidR="00EE0D41" w:rsidRDefault="008E10AA">
      <w:pPr>
        <w:pStyle w:val="ListBullet"/>
      </w:pPr>
      <w:r>
        <w:t>Divyang Pur</w:t>
      </w:r>
      <w:r w:rsidR="000B406D">
        <w:t>ohit – “</w:t>
      </w:r>
      <w:r w:rsidR="007C6E2A">
        <w:t>Necessity of Feature Selection when Augmented Tweet Sentiment Feature Spaces with Emoticons “</w:t>
      </w:r>
    </w:p>
    <w:p w:rsidR="008C7825" w:rsidRDefault="003E241E" w:rsidP="003541EA">
      <w:pPr>
        <w:pStyle w:val="ListBullet"/>
      </w:pPr>
      <w:r>
        <w:t xml:space="preserve">Ray Colucci </w:t>
      </w:r>
      <w:r w:rsidR="0017780A">
        <w:t>–</w:t>
      </w:r>
      <w:r>
        <w:t xml:space="preserve"> </w:t>
      </w:r>
      <w:r w:rsidR="0017780A">
        <w:t xml:space="preserve">“Detecting the Presence of Cyberbullying </w:t>
      </w:r>
      <w:r w:rsidR="008C7825">
        <w:t>With Computer Software”</w:t>
      </w:r>
      <w:bookmarkStart w:id="0" w:name="_GoBack"/>
      <w:bookmarkEnd w:id="0"/>
    </w:p>
    <w:p w:rsidR="00264380" w:rsidRDefault="0061337C">
      <w:pPr>
        <w:pStyle w:val="Heading2"/>
      </w:pPr>
      <w:r>
        <w:t xml:space="preserve">To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26438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D3F" w:rsidRDefault="00C82D3F">
      <w:r>
        <w:separator/>
      </w:r>
    </w:p>
    <w:p w:rsidR="00C82D3F" w:rsidRDefault="00C82D3F"/>
  </w:endnote>
  <w:endnote w:type="continuationSeparator" w:id="0">
    <w:p w:rsidR="00C82D3F" w:rsidRDefault="00C82D3F">
      <w:r>
        <w:continuationSeparator/>
      </w:r>
    </w:p>
    <w:p w:rsidR="00C82D3F" w:rsidRDefault="00C82D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4380" w:rsidRDefault="0061337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D3F" w:rsidRDefault="00C82D3F">
      <w:r>
        <w:separator/>
      </w:r>
    </w:p>
    <w:p w:rsidR="00C82D3F" w:rsidRDefault="00C82D3F"/>
  </w:footnote>
  <w:footnote w:type="continuationSeparator" w:id="0">
    <w:p w:rsidR="00C82D3F" w:rsidRDefault="00C82D3F">
      <w:r>
        <w:continuationSeparator/>
      </w:r>
    </w:p>
    <w:p w:rsidR="00C82D3F" w:rsidRDefault="00C82D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07"/>
    <w:rsid w:val="00037224"/>
    <w:rsid w:val="000B406D"/>
    <w:rsid w:val="0017780A"/>
    <w:rsid w:val="00264380"/>
    <w:rsid w:val="003541EA"/>
    <w:rsid w:val="003A6FDB"/>
    <w:rsid w:val="003E241E"/>
    <w:rsid w:val="00480005"/>
    <w:rsid w:val="0061337C"/>
    <w:rsid w:val="00630757"/>
    <w:rsid w:val="00724EE4"/>
    <w:rsid w:val="007C6E2A"/>
    <w:rsid w:val="008067F7"/>
    <w:rsid w:val="008C7825"/>
    <w:rsid w:val="008D6507"/>
    <w:rsid w:val="008E10AA"/>
    <w:rsid w:val="00A534C1"/>
    <w:rsid w:val="00AF559A"/>
    <w:rsid w:val="00BD03C5"/>
    <w:rsid w:val="00C15271"/>
    <w:rsid w:val="00C331ED"/>
    <w:rsid w:val="00C82D3F"/>
    <w:rsid w:val="00DB693F"/>
    <w:rsid w:val="00EE0D41"/>
    <w:rsid w:val="00F34F2B"/>
    <w:rsid w:val="00F7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624BA"/>
  <w15:chartTrackingRefBased/>
  <w15:docId w15:val="{1567F3BA-00CD-874A-9EA3-A1579522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C7FF617-564F-A442-9DAB-B5B618673A8C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%7b1C7FF617-564F-A442-9DAB-B5B618673A8C%7dtf16392134.dotx</Template>
  <TotalTime>124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cfoley3</dc:creator>
  <cp:keywords/>
  <dc:description/>
  <cp:lastModifiedBy>cfoley3</cp:lastModifiedBy>
  <cp:revision>20</cp:revision>
  <dcterms:created xsi:type="dcterms:W3CDTF">2017-04-12T21:47:00Z</dcterms:created>
  <dcterms:modified xsi:type="dcterms:W3CDTF">2017-04-12T23:50:00Z</dcterms:modified>
</cp:coreProperties>
</file>